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 w:rsidP="005824E0">
              <w:pPr>
                <w:pStyle w:val="Logotipo"/>
                <w:ind w:firstLine="720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B6FF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B6FF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57CA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57CA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257CA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257CA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257CA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57CA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57CA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7CA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7CA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7CA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257CA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5B6FF4" w:rsidRDefault="005B6FF4" w:rsidP="005B6FF4">
      <w:r w:rsidRPr="000B7D73">
        <w:t xml:space="preserve">Este </w:t>
      </w:r>
      <w:r>
        <w:t>sistema</w:t>
      </w:r>
      <w:r w:rsidRPr="000B7D73">
        <w:t xml:space="preserve"> tem como objetivo demonstrar todas as funcionalidades da plataforma </w:t>
      </w:r>
      <w:proofErr w:type="spellStart"/>
      <w:r>
        <w:t>OpFlix</w:t>
      </w:r>
      <w:proofErr w:type="spellEnd"/>
      <w:r w:rsidRPr="000B7D73">
        <w:t xml:space="preserve">, que visa demonstrar </w:t>
      </w:r>
      <w:r>
        <w:t>a uma plataforma onde você pode ver os últimos lançamentos do cinema e divulgação de sua página na Web por meio das Mídias Sociais.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5B6FF4">
      <w:r>
        <w:t>Esse sistema integrado com base na primeira parte em Banco de Dados tem como principais funcionalidades o cadastro de Filmes e Séries, definindo características distintas é a criação de Usuários.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5B6FF4">
      <w:r>
        <w:t>A primeira parte do projeto se baseia na criação de tabelas por meio do sistema de Banco de Dados com utilização no SQL Server Management é fácil visualização dos clientes.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5B6FF4" w:rsidRDefault="005B6FF4" w:rsidP="005B6FF4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B6FF4" w:rsidRDefault="005B6FF4" w:rsidP="005B6FF4">
      <w:r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9425D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32145" cy="5445760"/>
            <wp:effectExtent l="0" t="0" r="190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Logico_BrunoHenriqueSilv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FF4" w:rsidRDefault="005B6FF4" w:rsidP="008A7F37">
      <w:pPr>
        <w:pStyle w:val="cabealho2"/>
      </w:pPr>
      <w:bookmarkStart w:id="6" w:name="_Toc533767849"/>
    </w:p>
    <w:p w:rsidR="005B6FF4" w:rsidRDefault="005B6FF4" w:rsidP="005B6FF4"/>
    <w:p w:rsidR="005B6FF4" w:rsidRPr="005B6FF4" w:rsidRDefault="005B6FF4" w:rsidP="005B6FF4"/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9425DF" w:rsidRPr="00144AAB" w:rsidRDefault="009425DF" w:rsidP="009425DF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9425DF" w:rsidRPr="009425DF" w:rsidRDefault="009425DF" w:rsidP="009425D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492875" cy="6638925"/>
            <wp:effectExtent l="0" t="0" r="317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Fis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5DF" w:rsidRDefault="009425DF" w:rsidP="008A7F37">
      <w:pPr>
        <w:pStyle w:val="cabealho2"/>
      </w:pPr>
      <w:bookmarkStart w:id="7" w:name="_Toc533767850"/>
    </w:p>
    <w:p w:rsidR="009425DF" w:rsidRDefault="009425DF" w:rsidP="008A7F37">
      <w:pPr>
        <w:pStyle w:val="cabealho2"/>
      </w:pPr>
    </w:p>
    <w:p w:rsidR="009425DF" w:rsidRDefault="009425DF" w:rsidP="008A7F37">
      <w:pPr>
        <w:pStyle w:val="cabealho2"/>
      </w:pPr>
    </w:p>
    <w:p w:rsidR="009425DF" w:rsidRPr="009425DF" w:rsidRDefault="009425DF" w:rsidP="009425DF"/>
    <w:p w:rsidR="00C92BD1" w:rsidRDefault="00C92BD1" w:rsidP="008A7F37">
      <w:pPr>
        <w:pStyle w:val="cabealho2"/>
      </w:pPr>
      <w:r>
        <w:lastRenderedPageBreak/>
        <w:t>Modelo Conceitual</w:t>
      </w:r>
      <w:bookmarkEnd w:id="7"/>
    </w:p>
    <w:p w:rsidR="00DA19B6" w:rsidRDefault="00DA19B6"/>
    <w:p w:rsidR="009425DF" w:rsidRDefault="009425DF" w:rsidP="009425DF">
      <w:pPr>
        <w:tabs>
          <w:tab w:val="center" w:pos="4513"/>
        </w:tabs>
      </w:pP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9425DF" w:rsidRDefault="009425DF"/>
    <w:p w:rsidR="009425DF" w:rsidRDefault="004D6443">
      <w:r>
        <w:rPr>
          <w:noProof/>
        </w:rPr>
        <w:drawing>
          <wp:inline distT="0" distB="0" distL="0" distR="0">
            <wp:extent cx="5732145" cy="690118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Conceitual_BrunoHenriqueSilv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DF" w:rsidRDefault="009425DF">
      <w:pPr>
        <w:sectPr w:rsidR="009425DF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B6972" w:rsidRDefault="005A62EC">
      <w:pPr>
        <w:pStyle w:val="cabealho2"/>
      </w:pPr>
      <w:bookmarkStart w:id="8" w:name="_Toc533767851"/>
      <w:r>
        <w:lastRenderedPageBreak/>
        <w:t>Como executar</w:t>
      </w:r>
    </w:p>
    <w:p w:rsidR="005A62EC" w:rsidRDefault="005A62EC" w:rsidP="005A62EC"/>
    <w:p w:rsidR="005A62EC" w:rsidRPr="005A62EC" w:rsidRDefault="005A62EC" w:rsidP="005A62EC">
      <w:r>
        <w:t xml:space="preserve">Abra os diagramas enviado por meio do Repositório </w:t>
      </w:r>
      <w:r w:rsidR="00763250">
        <w:t xml:space="preserve">no </w:t>
      </w:r>
      <w:r w:rsidR="00FA121A">
        <w:t xml:space="preserve">SQL Server Management na seguinte ordem </w:t>
      </w:r>
      <w:r w:rsidR="00FA121A" w:rsidRPr="00FA121A">
        <w:t>M_01_BrunoHenriqueSilva_DDL</w:t>
      </w:r>
      <w:r w:rsidR="00FA121A">
        <w:t xml:space="preserve">, </w:t>
      </w:r>
      <w:r w:rsidR="00FA121A" w:rsidRPr="00FA121A">
        <w:t>M_02_BrunoHenriqueSilva_DML</w:t>
      </w:r>
      <w:r w:rsidR="00FA121A">
        <w:t xml:space="preserve">, </w:t>
      </w:r>
      <w:r w:rsidR="00FA121A" w:rsidRPr="00FA121A">
        <w:t>M_03_BrunoHenriqueSilva_DQL</w:t>
      </w:r>
      <w:r w:rsidR="00FA121A">
        <w:t>.</w:t>
      </w:r>
    </w:p>
    <w:p w:rsidR="00DA19B6" w:rsidRDefault="008A7F37">
      <w:pPr>
        <w:pStyle w:val="cabealho2"/>
      </w:pPr>
      <w:r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Pr="009D7B5E" w:rsidRDefault="006E0CD1" w:rsidP="006E0CD1">
      <w:pPr>
        <w:rPr>
          <w:rFonts w:ascii="Times New Roman" w:hAnsi="Times New Roman" w:cs="Times New Roman"/>
          <w:lang w:eastAsia="en-US"/>
        </w:rPr>
      </w:pPr>
    </w:p>
    <w:p w:rsidR="006E0CD1" w:rsidRDefault="006E0CD1" w:rsidP="006E0CD1">
      <w:pPr>
        <w:pStyle w:val="cabealho2"/>
        <w:rPr>
          <w:rFonts w:ascii="Times New Roman" w:hAnsi="Times New Roman" w:cs="Times New Roman"/>
          <w:lang w:eastAsia="en-US"/>
        </w:rPr>
      </w:pPr>
      <w:bookmarkStart w:id="10" w:name="_Toc533767853"/>
      <w:r w:rsidRPr="009D7B5E">
        <w:rPr>
          <w:rFonts w:ascii="Times New Roman" w:hAnsi="Times New Roman" w:cs="Times New Roman"/>
          <w:lang w:eastAsia="en-US"/>
        </w:rPr>
        <w:t>Web</w:t>
      </w:r>
      <w:bookmarkEnd w:id="10"/>
    </w:p>
    <w:p w:rsidR="009D7B5E" w:rsidRPr="009D7B5E" w:rsidRDefault="009D7B5E" w:rsidP="009D7B5E">
      <w:pPr>
        <w:rPr>
          <w:lang w:eastAsia="en-US"/>
        </w:rPr>
      </w:pP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bookmarkStart w:id="11" w:name="_Toc533767854"/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1.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qualquer tipo de usuário (administrador ou cliente);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2.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categorias (contendo nome);</w:t>
      </w:r>
    </w:p>
    <w:p w:rsidR="00C31644" w:rsidRPr="009D7B5E" w:rsidRDefault="00C31644" w:rsidP="00C31644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3.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o lançamento de um filme/série (contendo título, uma pequena sinopse, a categoria vinculada, tempo de duração, e se é filme ou série e a data de lançamento);</w:t>
      </w:r>
    </w:p>
    <w:p w:rsidR="009D7B5E" w:rsidRPr="009D7B5E" w:rsidRDefault="00C31644" w:rsidP="009D7B5E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4.</w:t>
      </w:r>
      <w:r w:rsidRPr="009D7B5E"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cliente poderá visualizar todos os lançamentos publicados;</w:t>
      </w:r>
    </w:p>
    <w:p w:rsidR="009D7B5E" w:rsidRPr="009D7B5E" w:rsidRDefault="009D7B5E" w:rsidP="009D7B5E">
      <w:pPr>
        <w:rPr>
          <w:rFonts w:cs="Times New Roman"/>
          <w:color w:val="000000" w:themeColor="text1"/>
          <w:u w:val="single"/>
        </w:rPr>
      </w:pPr>
      <w:r w:rsidRPr="009D7B5E">
        <w:rPr>
          <w:rFonts w:cs="Times New Roman"/>
          <w:color w:val="000000" w:themeColor="text1"/>
          <w:u w:val="single"/>
        </w:rPr>
        <w:t>Administrado</w:t>
      </w:r>
      <w:r w:rsidRPr="009D7B5E">
        <w:rPr>
          <w:rFonts w:cs="Times New Roman"/>
          <w:color w:val="000000" w:themeColor="text1"/>
          <w:u w:val="single"/>
        </w:rPr>
        <w:t>r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5.</w:t>
      </w:r>
      <w:r w:rsidRPr="009D7B5E">
        <w:rPr>
          <w:rFonts w:cs="Times New Roman"/>
          <w:color w:val="000000" w:themeColor="text1"/>
        </w:rPr>
        <w:tab/>
        <w:t xml:space="preserve">Cadastro de novos usuários (pode deixar um </w:t>
      </w:r>
      <w:proofErr w:type="spellStart"/>
      <w:r w:rsidRPr="009D7B5E">
        <w:rPr>
          <w:rFonts w:cs="Times New Roman"/>
          <w:color w:val="000000" w:themeColor="text1"/>
        </w:rPr>
        <w:t>endpoint</w:t>
      </w:r>
      <w:proofErr w:type="spellEnd"/>
      <w:r w:rsidRPr="009D7B5E">
        <w:rPr>
          <w:rFonts w:cs="Times New Roman"/>
          <w:color w:val="000000" w:themeColor="text1"/>
        </w:rPr>
        <w:t xml:space="preserve"> público para cadastro de novos clientes e um outro </w:t>
      </w:r>
      <w:proofErr w:type="spellStart"/>
      <w:r w:rsidRPr="009D7B5E">
        <w:rPr>
          <w:rFonts w:cs="Times New Roman"/>
          <w:color w:val="000000" w:themeColor="text1"/>
        </w:rPr>
        <w:t>endpoint</w:t>
      </w:r>
      <w:proofErr w:type="spellEnd"/>
      <w:r w:rsidRPr="009D7B5E">
        <w:rPr>
          <w:rFonts w:cs="Times New Roman"/>
          <w:color w:val="000000" w:themeColor="text1"/>
        </w:rPr>
        <w:t xml:space="preserve"> aonde administradores cadastram outros administradores);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  <w:lang w:eastAsia="en-US"/>
        </w:rPr>
        <w:t>6.</w:t>
      </w:r>
      <w:r w:rsidRPr="009D7B5E">
        <w:rPr>
          <w:rFonts w:cs="Times New Roman"/>
          <w:color w:val="000000" w:themeColor="text1"/>
          <w:lang w:eastAsia="en-US"/>
        </w:rPr>
        <w:tab/>
      </w:r>
      <w:r w:rsidRPr="009D7B5E">
        <w:rPr>
          <w:rFonts w:cs="Times New Roman"/>
          <w:color w:val="000000" w:themeColor="text1"/>
        </w:rPr>
        <w:t>C</w:t>
      </w:r>
      <w:r w:rsidRPr="009D7B5E">
        <w:rPr>
          <w:rFonts w:cs="Times New Roman"/>
          <w:color w:val="000000" w:themeColor="text1"/>
        </w:rPr>
        <w:t>riar, Atualizar e Deletar Lançamentos</w:t>
      </w:r>
      <w:r w:rsidRPr="009D7B5E">
        <w:rPr>
          <w:rFonts w:cs="Times New Roman"/>
          <w:color w:val="000000" w:themeColor="text1"/>
        </w:rPr>
        <w:t>;</w:t>
      </w:r>
    </w:p>
    <w:p w:rsidR="009D7B5E" w:rsidRP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7.</w:t>
      </w:r>
      <w:r w:rsidRPr="009D7B5E">
        <w:rPr>
          <w:rFonts w:cs="Times New Roman"/>
          <w:color w:val="000000" w:themeColor="text1"/>
        </w:rPr>
        <w:tab/>
      </w:r>
      <w:r w:rsidRPr="009D7B5E">
        <w:rPr>
          <w:rFonts w:cs="Times New Roman"/>
          <w:color w:val="000000" w:themeColor="text1"/>
        </w:rPr>
        <w:t>Cadastrar/Listar/Atualizar Categorias;</w:t>
      </w:r>
    </w:p>
    <w:p w:rsidR="009D7B5E" w:rsidRDefault="009D7B5E" w:rsidP="009D7B5E">
      <w:pPr>
        <w:rPr>
          <w:rFonts w:cs="Times New Roman"/>
          <w:color w:val="000000" w:themeColor="text1"/>
        </w:rPr>
      </w:pPr>
      <w:r w:rsidRPr="009D7B5E">
        <w:rPr>
          <w:rFonts w:cs="Times New Roman"/>
          <w:color w:val="000000" w:themeColor="text1"/>
        </w:rPr>
        <w:t>8.</w:t>
      </w:r>
      <w:r w:rsidRPr="009D7B5E">
        <w:rPr>
          <w:rFonts w:cs="Times New Roman"/>
          <w:color w:val="000000" w:themeColor="text1"/>
        </w:rPr>
        <w:tab/>
        <w:t>Cadastrar/Listar/Atualizar Plataformas/Mídias;</w:t>
      </w:r>
    </w:p>
    <w:p w:rsidR="009D7B5E" w:rsidRDefault="009D7B5E" w:rsidP="009D7B5E">
      <w:pPr>
        <w:rPr>
          <w:rFonts w:cs="Times New Roman"/>
          <w:color w:val="000000" w:themeColor="text1"/>
        </w:rPr>
      </w:pPr>
    </w:p>
    <w:p w:rsidR="009D7B5E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Para demonstração dessas e outras Funcionalidades é necessário o aplicativo de apoio chamado </w:t>
      </w:r>
      <w:proofErr w:type="spellStart"/>
      <w:r>
        <w:rPr>
          <w:rFonts w:cs="Times New Roman"/>
          <w:color w:val="000000" w:themeColor="text1"/>
        </w:rPr>
        <w:t>Postman</w:t>
      </w:r>
      <w:proofErr w:type="spellEnd"/>
      <w:r>
        <w:rPr>
          <w:rFonts w:cs="Times New Roman"/>
          <w:color w:val="000000" w:themeColor="text1"/>
        </w:rPr>
        <w:t xml:space="preserve"> onde na pasta </w:t>
      </w:r>
      <w:proofErr w:type="spellStart"/>
      <w:r>
        <w:rPr>
          <w:rFonts w:cs="Times New Roman"/>
          <w:color w:val="000000" w:themeColor="text1"/>
        </w:rPr>
        <w:t>Postman</w:t>
      </w:r>
      <w:proofErr w:type="spellEnd"/>
      <w:r>
        <w:rPr>
          <w:rFonts w:cs="Times New Roman"/>
          <w:color w:val="000000" w:themeColor="text1"/>
        </w:rPr>
        <w:t xml:space="preserve"> do Projeto </w:t>
      </w:r>
      <w:proofErr w:type="spellStart"/>
      <w:r>
        <w:rPr>
          <w:rFonts w:cs="Times New Roman"/>
          <w:color w:val="000000" w:themeColor="text1"/>
        </w:rPr>
        <w:t>OpFlix</w:t>
      </w:r>
      <w:proofErr w:type="spellEnd"/>
      <w:r>
        <w:rPr>
          <w:rFonts w:cs="Times New Roman"/>
          <w:color w:val="000000" w:themeColor="text1"/>
        </w:rPr>
        <w:t xml:space="preserve"> será disponibilizado por meio de GitHub no repositório como o link </w:t>
      </w:r>
    </w:p>
    <w:p w:rsidR="009D7B5E" w:rsidRDefault="009D7B5E" w:rsidP="009D7B5E">
      <w:pPr>
        <w:rPr>
          <w:rFonts w:cs="Times New Roman"/>
          <w:color w:val="000000" w:themeColor="text1"/>
        </w:rPr>
      </w:pPr>
      <w:hyperlink r:id="rId21" w:history="1">
        <w:r w:rsidRPr="00B16A51">
          <w:rPr>
            <w:rStyle w:val="Hyperlink"/>
            <w:rFonts w:cs="Times New Roman"/>
          </w:rPr>
          <w:t>https://github.com/brunohesilva/2s2019-sprint-2-backend-OpFlix.git</w:t>
        </w:r>
      </w:hyperlink>
    </w:p>
    <w:p w:rsidR="009D7B5E" w:rsidRPr="004771D0" w:rsidRDefault="009D7B5E" w:rsidP="009D7B5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exportar a coleção é testar as funcionalidades </w:t>
      </w:r>
      <w:r w:rsidR="004771D0">
        <w:rPr>
          <w:rFonts w:cs="Times New Roman"/>
          <w:color w:val="000000" w:themeColor="text1"/>
        </w:rPr>
        <w:t>listadas acima.</w:t>
      </w:r>
      <w:bookmarkStart w:id="12" w:name="_GoBack"/>
      <w:bookmarkEnd w:id="12"/>
    </w:p>
    <w:p w:rsidR="006E0CD1" w:rsidRPr="006E0CD1" w:rsidRDefault="006E0CD1" w:rsidP="00C31644">
      <w:pPr>
        <w:pStyle w:val="cabealho2"/>
        <w:rPr>
          <w:lang w:eastAsia="en-US"/>
        </w:rPr>
      </w:pPr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CAE" w:rsidRDefault="00257CAE">
      <w:pPr>
        <w:spacing w:after="0" w:line="240" w:lineRule="auto"/>
      </w:pPr>
      <w:r>
        <w:separator/>
      </w:r>
    </w:p>
  </w:endnote>
  <w:endnote w:type="continuationSeparator" w:id="0">
    <w:p w:rsidR="00257CAE" w:rsidRDefault="002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257CA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CAE" w:rsidRDefault="00257CAE">
      <w:pPr>
        <w:spacing w:after="0" w:line="240" w:lineRule="auto"/>
      </w:pPr>
      <w:r>
        <w:separator/>
      </w:r>
    </w:p>
  </w:footnote>
  <w:footnote w:type="continuationSeparator" w:id="0">
    <w:p w:rsidR="00257CAE" w:rsidRDefault="0025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1A" w:rsidRDefault="00FA121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31FCC"/>
    <w:rsid w:val="00173F68"/>
    <w:rsid w:val="00176F2A"/>
    <w:rsid w:val="001B6972"/>
    <w:rsid w:val="001E537E"/>
    <w:rsid w:val="00257CAE"/>
    <w:rsid w:val="002C440D"/>
    <w:rsid w:val="002E0003"/>
    <w:rsid w:val="003257E0"/>
    <w:rsid w:val="00362822"/>
    <w:rsid w:val="00376460"/>
    <w:rsid w:val="003A1B68"/>
    <w:rsid w:val="00407948"/>
    <w:rsid w:val="00456E37"/>
    <w:rsid w:val="0046629B"/>
    <w:rsid w:val="004771D0"/>
    <w:rsid w:val="004A0592"/>
    <w:rsid w:val="004D6443"/>
    <w:rsid w:val="005177BA"/>
    <w:rsid w:val="00524B9A"/>
    <w:rsid w:val="005824E0"/>
    <w:rsid w:val="00585F9D"/>
    <w:rsid w:val="005A62EC"/>
    <w:rsid w:val="005B6FF4"/>
    <w:rsid w:val="005D6315"/>
    <w:rsid w:val="00657A13"/>
    <w:rsid w:val="00674BE9"/>
    <w:rsid w:val="00695C1D"/>
    <w:rsid w:val="006E0CD1"/>
    <w:rsid w:val="006F3AFC"/>
    <w:rsid w:val="00723849"/>
    <w:rsid w:val="00730217"/>
    <w:rsid w:val="00763250"/>
    <w:rsid w:val="00792337"/>
    <w:rsid w:val="007C7D98"/>
    <w:rsid w:val="007F3CBC"/>
    <w:rsid w:val="00894B11"/>
    <w:rsid w:val="008A7F37"/>
    <w:rsid w:val="008B137F"/>
    <w:rsid w:val="008D4D82"/>
    <w:rsid w:val="009425DF"/>
    <w:rsid w:val="00952E23"/>
    <w:rsid w:val="00997D7D"/>
    <w:rsid w:val="009A3F87"/>
    <w:rsid w:val="009D7B5E"/>
    <w:rsid w:val="009E2D84"/>
    <w:rsid w:val="00A25BD2"/>
    <w:rsid w:val="00A967A8"/>
    <w:rsid w:val="00B04636"/>
    <w:rsid w:val="00B36547"/>
    <w:rsid w:val="00B758BE"/>
    <w:rsid w:val="00BB5B9E"/>
    <w:rsid w:val="00BD3832"/>
    <w:rsid w:val="00C158DB"/>
    <w:rsid w:val="00C26497"/>
    <w:rsid w:val="00C31644"/>
    <w:rsid w:val="00C86073"/>
    <w:rsid w:val="00C92BD1"/>
    <w:rsid w:val="00D0024A"/>
    <w:rsid w:val="00D05035"/>
    <w:rsid w:val="00D22059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655B1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9D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runohesilva/2s2019-sprint-2-backend-OpFlix.git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288F"/>
    <w:rsid w:val="00406E44"/>
    <w:rsid w:val="004265B1"/>
    <w:rsid w:val="00571EE0"/>
    <w:rsid w:val="005B317F"/>
    <w:rsid w:val="00762A33"/>
    <w:rsid w:val="00973EE1"/>
    <w:rsid w:val="00AC3D2E"/>
    <w:rsid w:val="00AC5395"/>
    <w:rsid w:val="00BC4E51"/>
    <w:rsid w:val="00BE0168"/>
    <w:rsid w:val="00DB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C9B22F-8692-4A0E-BA65-0E408F3E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124</TotalTime>
  <Pages>13</Pages>
  <Words>773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Bruno Henrique Silva</cp:lastModifiedBy>
  <cp:revision>10</cp:revision>
  <dcterms:created xsi:type="dcterms:W3CDTF">2019-08-13T11:17:00Z</dcterms:created>
  <dcterms:modified xsi:type="dcterms:W3CDTF">2019-09-09T13:10:00Z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